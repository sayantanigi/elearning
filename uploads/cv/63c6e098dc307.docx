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C614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D5C1644" wp14:editId="70CEF83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9470E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4F14EA5C" wp14:editId="706FB4D8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E9926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96"/>
        <w:gridCol w:w="3847"/>
        <w:gridCol w:w="4194"/>
        <w:gridCol w:w="1057"/>
        <w:gridCol w:w="4106"/>
      </w:tblGrid>
      <w:tr w:rsidR="00A04CC4" w:rsidRPr="002416E6" w14:paraId="67E74029" w14:textId="77777777" w:rsidTr="00A8700E">
        <w:trPr>
          <w:trHeight w:val="1440"/>
        </w:trPr>
        <w:tc>
          <w:tcPr>
            <w:tcW w:w="14400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4515944E" w14:textId="64367830" w:rsidR="00A04CC4" w:rsidRPr="002416E6" w:rsidRDefault="00A8700E" w:rsidP="002416E6">
            <w:pPr>
              <w:pStyle w:val="Heading2"/>
            </w:pPr>
            <w:r>
              <w:t>Appreciation certificate</w:t>
            </w:r>
          </w:p>
        </w:tc>
      </w:tr>
      <w:tr w:rsidR="00A04CC4" w:rsidRPr="002416E6" w14:paraId="564BCDA7" w14:textId="77777777" w:rsidTr="00A8700E">
        <w:trPr>
          <w:trHeight w:val="1008"/>
        </w:trPr>
        <w:tc>
          <w:tcPr>
            <w:tcW w:w="14400" w:type="dxa"/>
            <w:gridSpan w:val="5"/>
            <w:vAlign w:val="bottom"/>
          </w:tcPr>
          <w:p w14:paraId="2D955E34" w14:textId="6FC9333C" w:rsidR="00A04CC4" w:rsidRPr="002416E6" w:rsidRDefault="00A8700E" w:rsidP="002416E6">
            <w:pPr>
              <w:pStyle w:val="Heading3"/>
            </w:pPr>
            <w:r>
              <w:t xml:space="preserve">Special thanks to </w:t>
            </w:r>
          </w:p>
        </w:tc>
      </w:tr>
      <w:tr w:rsidR="00A04CC4" w:rsidRPr="002416E6" w14:paraId="4141EA6F" w14:textId="77777777" w:rsidTr="00A8700E">
        <w:trPr>
          <w:trHeight w:val="1584"/>
        </w:trPr>
        <w:tc>
          <w:tcPr>
            <w:tcW w:w="14400" w:type="dxa"/>
            <w:gridSpan w:val="5"/>
            <w:vAlign w:val="center"/>
          </w:tcPr>
          <w:p w14:paraId="351D5490" w14:textId="0F76BD0D" w:rsidR="00A04CC4" w:rsidRPr="002416E6" w:rsidRDefault="00A8700E" w:rsidP="002416E6">
            <w:pPr>
              <w:pStyle w:val="Heading1"/>
            </w:pPr>
            <w:r>
              <w:t>Saleh ali</w:t>
            </w:r>
          </w:p>
        </w:tc>
      </w:tr>
      <w:tr w:rsidR="00A04CC4" w:rsidRPr="002416E6" w14:paraId="5226DDC1" w14:textId="77777777" w:rsidTr="00A8700E">
        <w:trPr>
          <w:trHeight w:val="873"/>
        </w:trPr>
        <w:tc>
          <w:tcPr>
            <w:tcW w:w="14400" w:type="dxa"/>
            <w:gridSpan w:val="5"/>
            <w:vAlign w:val="center"/>
          </w:tcPr>
          <w:p w14:paraId="18CB812A" w14:textId="0433E5E3" w:rsidR="00A04CC4" w:rsidRPr="002416E6" w:rsidRDefault="00A8700E" w:rsidP="002416E6">
            <w:r>
              <w:t>For the best contribution to the CANDY SHOP Project.</w:t>
            </w:r>
          </w:p>
        </w:tc>
      </w:tr>
      <w:tr w:rsidR="00A04CC4" w:rsidRPr="002416E6" w14:paraId="45420A88" w14:textId="77777777" w:rsidTr="00A8700E">
        <w:trPr>
          <w:trHeight w:val="1584"/>
        </w:trPr>
        <w:tc>
          <w:tcPr>
            <w:tcW w:w="14400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3816297A" w14:textId="6911D79C" w:rsidR="00A04CC4" w:rsidRPr="002416E6" w:rsidRDefault="00A04CC4" w:rsidP="001962F9">
            <w:pPr>
              <w:pStyle w:val="Heading3"/>
            </w:pPr>
          </w:p>
        </w:tc>
      </w:tr>
      <w:tr w:rsidR="00A8700E" w:rsidRPr="002416E6" w14:paraId="0A503C18" w14:textId="77777777" w:rsidTr="00A8700E">
        <w:trPr>
          <w:gridAfter w:val="1"/>
          <w:wAfter w:w="4106" w:type="dxa"/>
          <w:trHeight w:val="1152"/>
        </w:trPr>
        <w:tc>
          <w:tcPr>
            <w:tcW w:w="1196" w:type="dxa"/>
          </w:tcPr>
          <w:p w14:paraId="119ADBC0" w14:textId="77777777" w:rsidR="00A8700E" w:rsidRPr="002416E6" w:rsidRDefault="00A8700E" w:rsidP="001962F9">
            <w:pPr>
              <w:ind w:left="0" w:right="0"/>
            </w:pPr>
          </w:p>
        </w:tc>
        <w:tc>
          <w:tcPr>
            <w:tcW w:w="3847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2D448087" w14:textId="6C896565" w:rsidR="00A8700E" w:rsidRPr="002416E6" w:rsidRDefault="00A8700E" w:rsidP="001962F9">
            <w:pPr>
              <w:ind w:left="0" w:right="0"/>
            </w:pPr>
          </w:p>
        </w:tc>
        <w:tc>
          <w:tcPr>
            <w:tcW w:w="41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80381DA" w14:textId="77777777" w:rsidR="00A8700E" w:rsidRPr="002416E6" w:rsidRDefault="00A8700E" w:rsidP="001962F9">
            <w:pPr>
              <w:ind w:left="0" w:right="0"/>
            </w:pPr>
          </w:p>
        </w:tc>
        <w:tc>
          <w:tcPr>
            <w:tcW w:w="1057" w:type="dxa"/>
          </w:tcPr>
          <w:p w14:paraId="7999549E" w14:textId="77777777" w:rsidR="00A8700E" w:rsidRPr="002416E6" w:rsidRDefault="00A8700E" w:rsidP="001962F9">
            <w:pPr>
              <w:ind w:left="0" w:right="0"/>
            </w:pPr>
          </w:p>
        </w:tc>
      </w:tr>
      <w:tr w:rsidR="00A8700E" w:rsidRPr="002416E6" w14:paraId="58FCC2B4" w14:textId="77777777" w:rsidTr="00A8700E">
        <w:trPr>
          <w:gridAfter w:val="1"/>
          <w:wAfter w:w="4106" w:type="dxa"/>
          <w:trHeight w:val="1008"/>
        </w:trPr>
        <w:tc>
          <w:tcPr>
            <w:tcW w:w="119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431E2096" w14:textId="77777777" w:rsidR="00A8700E" w:rsidRPr="002416E6" w:rsidRDefault="00A8700E" w:rsidP="001962F9">
            <w:pPr>
              <w:ind w:left="0" w:right="0"/>
            </w:pPr>
          </w:p>
        </w:tc>
        <w:tc>
          <w:tcPr>
            <w:tcW w:w="3847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066EC9E4" w14:textId="77777777" w:rsidR="00A8700E" w:rsidRPr="002416E6" w:rsidRDefault="00A8700E" w:rsidP="001962F9">
            <w:pPr>
              <w:ind w:left="0" w:right="0"/>
            </w:pPr>
          </w:p>
        </w:tc>
        <w:tc>
          <w:tcPr>
            <w:tcW w:w="41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6343DB5C" w14:textId="3D9B8D4F" w:rsidR="00A8700E" w:rsidRPr="002416E6" w:rsidRDefault="00A8700E" w:rsidP="001962F9">
            <w:pPr>
              <w:ind w:left="0" w:right="0"/>
            </w:pPr>
            <w:r>
              <w:t>Project Team</w:t>
            </w:r>
          </w:p>
        </w:tc>
        <w:tc>
          <w:tcPr>
            <w:tcW w:w="1057" w:type="dxa"/>
          </w:tcPr>
          <w:p w14:paraId="3D4346B8" w14:textId="77777777" w:rsidR="00A8700E" w:rsidRPr="002416E6" w:rsidRDefault="00A8700E" w:rsidP="001962F9">
            <w:pPr>
              <w:ind w:left="0" w:right="0"/>
            </w:pPr>
          </w:p>
        </w:tc>
      </w:tr>
    </w:tbl>
    <w:p w14:paraId="73C666A1" w14:textId="77777777" w:rsidR="00A04CC4" w:rsidRDefault="00A04CC4"/>
    <w:sectPr w:rsidR="00A04CC4" w:rsidSect="00C70B50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FA7F" w14:textId="77777777" w:rsidR="00A930FF" w:rsidRDefault="00A930FF" w:rsidP="000875C0">
      <w:r>
        <w:separator/>
      </w:r>
    </w:p>
  </w:endnote>
  <w:endnote w:type="continuationSeparator" w:id="0">
    <w:p w14:paraId="0A066845" w14:textId="77777777" w:rsidR="00A930FF" w:rsidRDefault="00A930FF" w:rsidP="000875C0">
      <w:r>
        <w:continuationSeparator/>
      </w:r>
    </w:p>
  </w:endnote>
  <w:endnote w:type="continuationNotice" w:id="1">
    <w:p w14:paraId="10A66658" w14:textId="77777777" w:rsidR="00A930FF" w:rsidRDefault="00A93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062F" w14:textId="77777777" w:rsidR="00A930FF" w:rsidRDefault="00A930FF" w:rsidP="000875C0">
      <w:r>
        <w:separator/>
      </w:r>
    </w:p>
  </w:footnote>
  <w:footnote w:type="continuationSeparator" w:id="0">
    <w:p w14:paraId="77EEE93E" w14:textId="77777777" w:rsidR="00A930FF" w:rsidRDefault="00A930FF" w:rsidP="000875C0">
      <w:r>
        <w:continuationSeparator/>
      </w:r>
    </w:p>
  </w:footnote>
  <w:footnote w:type="continuationNotice" w:id="1">
    <w:p w14:paraId="256474FC" w14:textId="77777777" w:rsidR="00A930FF" w:rsidRDefault="00A930F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0E"/>
    <w:rsid w:val="0003083A"/>
    <w:rsid w:val="000875C0"/>
    <w:rsid w:val="00094622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A04CC4"/>
    <w:rsid w:val="00A14C55"/>
    <w:rsid w:val="00A54BC3"/>
    <w:rsid w:val="00A8700E"/>
    <w:rsid w:val="00A930FF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E13588"/>
    <w:rsid w:val="00E47B6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722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TO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2022-11-02T19:34:00Z</dcterms:created>
  <dcterms:modified xsi:type="dcterms:W3CDTF">2022-11-02T19:39:00Z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